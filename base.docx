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7920914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89308C0" w14:textId="77777777" w:rsidR="001B2ABD" w:rsidRPr="00D40ACF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14D9054" wp14:editId="27A6C30E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B5184A" w14:textId="77777777" w:rsidR="005A2450" w:rsidRPr="005A2450" w:rsidRDefault="005A2450" w:rsidP="005A2450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4D9054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1DB5184A" w14:textId="77777777" w:rsidR="005A2450" w:rsidRPr="005A2450" w:rsidRDefault="005A2450" w:rsidP="005A245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BC3A45D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sdt>
            <w:sdtPr>
              <w:rPr>
                <w:noProof/>
                <w:lang w:val="pt-BR"/>
              </w:rPr>
              <w:id w:val="-884641814"/>
              <w:placeholder>
                <w:docPart w:val="EC64069205C0421EBF931F70D5E8E4E1"/>
              </w:placeholder>
              <w:temporary/>
              <w:showingPlcHdr/>
              <w15:appearance w15:val="hidden"/>
            </w:sdtPr>
            <w:sdtEndPr/>
            <w:sdtContent>
              <w:p w14:paraId="5B854BF1" w14:textId="77777777" w:rsidR="001B2ABD" w:rsidRPr="00D40ACF" w:rsidRDefault="001B2ABD" w:rsidP="001B2ABD">
                <w:pPr>
                  <w:pStyle w:val="Ttulo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Nome</w:t>
                </w:r>
                <w:r w:rsidRPr="00D40ACF">
                  <w:rPr>
                    <w:noProof/>
                    <w:lang w:val="pt-BR" w:bidi="pt-BR"/>
                  </w:rPr>
                  <w:br/>
                  <w:t>Aqui</w:t>
                </w:r>
              </w:p>
            </w:sdtContent>
          </w:sdt>
          <w:sdt>
            <w:sdtPr>
              <w:rPr>
                <w:noProof/>
                <w:spacing w:val="32"/>
                <w:lang w:val="pt-BR"/>
              </w:rPr>
              <w:id w:val="2107002140"/>
              <w:placeholder>
                <w:docPart w:val="2641B0DAC8FE461DA364D2A010B09DFB"/>
              </w:placeholder>
              <w:temporary/>
              <w:showingPlcHdr/>
              <w15:appearance w15:val="hidden"/>
            </w:sdtPr>
            <w:sdtEndPr>
              <w:rPr>
                <w:spacing w:val="0"/>
              </w:rPr>
            </w:sdtEndPr>
            <w:sdtContent>
              <w:p w14:paraId="23BF3352" w14:textId="77777777" w:rsidR="001B2ABD" w:rsidRPr="00D40ACF" w:rsidRDefault="001B2ABD" w:rsidP="001B2ABD">
                <w:pPr>
                  <w:pStyle w:val="Subttulo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spacing w:val="32"/>
                    <w:lang w:val="pt-BR" w:bidi="pt-BR"/>
                  </w:rPr>
                  <w:t>CARGO AQU</w:t>
                </w:r>
                <w:r w:rsidRPr="00D40ACF">
                  <w:rPr>
                    <w:noProof/>
                    <w:spacing w:val="37"/>
                    <w:lang w:val="pt-BR" w:bidi="pt-BR"/>
                  </w:rPr>
                  <w:t>I</w:t>
                </w:r>
              </w:p>
            </w:sdtContent>
          </w:sdt>
        </w:tc>
      </w:tr>
      <w:tr w:rsidR="001B2ABD" w:rsidRPr="00D40ACF" w14:paraId="23701D0B" w14:textId="77777777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369B467D5B6A477AAB98D93CB60EE10D"/>
              </w:placeholder>
              <w:temporary/>
              <w:showingPlcHdr/>
              <w15:appearance w15:val="hidden"/>
            </w:sdtPr>
            <w:sdtEndPr/>
            <w:sdtContent>
              <w:p w14:paraId="71731FDF" w14:textId="77777777"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sdt>
            <w:sdtPr>
              <w:rPr>
                <w:noProof/>
                <w:lang w:val="pt-BR"/>
              </w:rPr>
              <w:id w:val="355866036"/>
              <w:placeholder>
                <w:docPart w:val="4E56E224950E4A4AB46EBB5A374BF365"/>
              </w:placeholder>
              <w:temporary/>
              <w:showingPlcHdr/>
              <w15:appearance w15:val="hidden"/>
            </w:sdtPr>
            <w:sdtEndPr/>
            <w:sdtContent>
              <w:p w14:paraId="689A933D" w14:textId="77777777"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Deseja colocar uma imagem no círculo? É fácil! Selecione a imagem e clique com o botão direito do mouse. Selecione "Preenchimento" no menu de atalho. Escolha a imagem... na lista. Navegue no computador para encontrar a imagem apropriada. Clique em OK para inserir a imagem escolhida.</w:t>
                </w:r>
              </w:p>
              <w:p w14:paraId="0D0F744A" w14:textId="77777777"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</w:p>
              <w:p w14:paraId="24ECE84B" w14:textId="77777777" w:rsidR="00036450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Depois que sua imagem for inserida, selecione-a novamente. Acesse o menu Formatar Ferramentas de Imagem. Clique na seta para baixo abaixo de "Recortar" e escolha "Preenchimento" na lista. Essa ação automaticamente ajustará a imagem para cortá-la. Você pode clicar e arrastar sua imagem para posicioná-la corretamente.</w:t>
                </w:r>
              </w:p>
            </w:sdtContent>
          </w:sdt>
          <w:p w14:paraId="2F983B92" w14:textId="77777777" w:rsidR="00036450" w:rsidRPr="00D40ACF" w:rsidRDefault="00036450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4269B59E178E441D9856DDC53AC85A3B"/>
              </w:placeholder>
              <w:temporary/>
              <w:showingPlcHdr/>
              <w15:appearance w15:val="hidden"/>
            </w:sdtPr>
            <w:sdtEndPr/>
            <w:sdtContent>
              <w:p w14:paraId="7E321DF6" w14:textId="77777777"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3E00CED48C52469BAFDA72CBE9FBCBA3"/>
              </w:placeholder>
              <w:temporary/>
              <w:showingPlcHdr/>
              <w15:appearance w15:val="hidden"/>
            </w:sdtPr>
            <w:sdtEndPr/>
            <w:sdtContent>
              <w:p w14:paraId="63B462F9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324128318"/>
              <w:placeholder>
                <w:docPart w:val="6FFB2FDA916C4948A93E6BF1BDD2ED9C"/>
              </w:placeholder>
              <w:temporary/>
              <w:showingPlcHdr/>
              <w15:appearance w15:val="hidden"/>
            </w:sdtPr>
            <w:sdtEndPr/>
            <w:sdtContent>
              <w:p w14:paraId="1A45C6FF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678-555-0103</w:t>
                </w:r>
              </w:p>
            </w:sdtContent>
          </w:sdt>
          <w:p w14:paraId="01EFE4A1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67859272"/>
              <w:placeholder>
                <w:docPart w:val="646F24EA912F4BF4BC306DFF3C111AA9"/>
              </w:placeholder>
              <w:temporary/>
              <w:showingPlcHdr/>
              <w15:appearance w15:val="hidden"/>
            </w:sdtPr>
            <w:sdtEndPr/>
            <w:sdtContent>
              <w:p w14:paraId="6B22AC9B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720132143"/>
              <w:placeholder>
                <w:docPart w:val="976587A3605B49B881733117080DBB78"/>
              </w:placeholder>
              <w:temporary/>
              <w:showingPlcHdr/>
              <w15:appearance w15:val="hidden"/>
            </w:sdtPr>
            <w:sdtEndPr/>
            <w:sdtContent>
              <w:p w14:paraId="2C44B863" w14:textId="77777777" w:rsidR="004D3011" w:rsidRPr="00D40ACF" w:rsidRDefault="00E4381A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 aqui</w:t>
                </w:r>
              </w:p>
            </w:sdtContent>
          </w:sdt>
          <w:p w14:paraId="6362851B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9DF1A01196E149A99BFF1B971BC4E31F"/>
              </w:placeholder>
              <w:temporary/>
              <w:showingPlcHdr/>
              <w15:appearance w15:val="hidden"/>
            </w:sdtPr>
            <w:sdtEndPr/>
            <w:sdtContent>
              <w:p w14:paraId="5599402A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sdt>
            <w:sdtPr>
              <w:rPr>
                <w:noProof/>
                <w:color w:val="B85A22" w:themeColor="accent2" w:themeShade="BF"/>
                <w:lang w:val="pt-BR"/>
              </w:rPr>
              <w:id w:val="-1223903890"/>
              <w:placeholder>
                <w:docPart w:val="C67C3DBB72954C36BF9B2EEEB41831C3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u w:val="single"/>
              </w:rPr>
            </w:sdtEndPr>
            <w:sdtContent>
              <w:p w14:paraId="733F5F8D" w14:textId="77777777" w:rsidR="00036450" w:rsidRPr="00D40ACF" w:rsidRDefault="00E4381A" w:rsidP="002D5281">
                <w:pPr>
                  <w:rPr>
                    <w:rStyle w:val="Hyperlink"/>
                    <w:noProof/>
                    <w:lang w:val="pt-BR"/>
                  </w:rPr>
                </w:pPr>
                <w:r w:rsidRPr="00D40ACF">
                  <w:rPr>
                    <w:rStyle w:val="Hyperlink"/>
                    <w:noProof/>
                    <w:lang w:val="pt-BR" w:bidi="pt-BR"/>
                  </w:rPr>
                  <w:t>nome@example.com</w:t>
                </w:r>
                <w:hyperlink r:id="rId11" w:history="1"/>
              </w:p>
            </w:sdtContent>
          </w:sdt>
          <w:p w14:paraId="61418B53" w14:textId="77777777" w:rsidR="004142CD" w:rsidRPr="00D40ACF" w:rsidRDefault="004142CD" w:rsidP="004142CD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7543CA22C3934D649A80793D1B60F5ED"/>
              </w:placeholder>
              <w:temporary/>
              <w:showingPlcHdr/>
              <w15:appearance w15:val="hidden"/>
            </w:sdtPr>
            <w:sdtEndPr/>
            <w:sdtContent>
              <w:p w14:paraId="2A8AC698" w14:textId="77777777" w:rsidR="004D3011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444813694"/>
              <w:placeholder>
                <w:docPart w:val="537E2AD8DAAF42158C9494D9BEF411FF"/>
              </w:placeholder>
              <w:temporary/>
              <w:showingPlcHdr/>
              <w15:appearance w15:val="hidden"/>
            </w:sdtPr>
            <w:sdtEndPr/>
            <w:sdtContent>
              <w:p w14:paraId="28F18E16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1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27826779"/>
              <w:placeholder>
                <w:docPart w:val="DFCABF9AC2C14124AF51200C75EBD7C1"/>
              </w:placeholder>
              <w:temporary/>
              <w:showingPlcHdr/>
              <w15:appearance w15:val="hidden"/>
            </w:sdtPr>
            <w:sdtEndPr/>
            <w:sdtContent>
              <w:p w14:paraId="55E4A5CD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2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460640448"/>
              <w:placeholder>
                <w:docPart w:val="DA18F74F4E3F4641A55B53AA35EB263E"/>
              </w:placeholder>
              <w:temporary/>
              <w:showingPlcHdr/>
              <w15:appearance w15:val="hidden"/>
            </w:sdtPr>
            <w:sdtEndPr/>
            <w:sdtContent>
              <w:p w14:paraId="3FB99213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3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376452077"/>
              <w:placeholder>
                <w:docPart w:val="973B071B286D4747AC834F19B0C09417"/>
              </w:placeholder>
              <w:temporary/>
              <w:showingPlcHdr/>
              <w15:appearance w15:val="hidden"/>
            </w:sdtPr>
            <w:sdtEndPr/>
            <w:sdtContent>
              <w:p w14:paraId="4D25AC42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4</w:t>
                </w:r>
              </w:p>
            </w:sdtContent>
          </w:sdt>
        </w:tc>
        <w:tc>
          <w:tcPr>
            <w:tcW w:w="720" w:type="dxa"/>
          </w:tcPr>
          <w:p w14:paraId="394E3326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77470D8149ED44CDBF1E43A5929D3E92"/>
              </w:placeholder>
              <w:temporary/>
              <w:showingPlcHdr/>
              <w15:appearance w15:val="hidden"/>
            </w:sdtPr>
            <w:sdtEndPr/>
            <w:sdtContent>
              <w:p w14:paraId="080D041D" w14:textId="77777777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76636EB3" w14:textId="77777777" w:rsidR="00036450" w:rsidRPr="00D40ACF" w:rsidRDefault="005409C5" w:rsidP="00B359E4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45614494"/>
                <w:placeholder>
                  <w:docPart w:val="46AEAC6D9D1245F497FC6D8C40B4A9E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14:paraId="5F9AC2A2" w14:textId="77777777" w:rsidR="00036450" w:rsidRPr="00D40ACF" w:rsidRDefault="005409C5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1059472"/>
                <w:placeholder>
                  <w:docPart w:val="D7E4AD3256A241F6925F24926B48B68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419934752"/>
                <w:placeholder>
                  <w:docPart w:val="8BE5378FBE77492E9CA48AAE592A963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4F29B98F" w14:textId="77777777" w:rsidR="00CC0C6D" w:rsidRPr="00D40ACF" w:rsidRDefault="005409C5" w:rsidP="00CC0C6D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002478056"/>
                <w:placeholder>
                  <w:docPart w:val="6633C9AD04E648C89EFAF2E6441DE5D6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CC0C6D" w:rsidRPr="00D40ACF">
              <w:rPr>
                <w:noProof/>
                <w:lang w:val="pt-BR" w:bidi="pt-BR"/>
              </w:rPr>
              <w:t xml:space="preserve"> </w:t>
            </w:r>
          </w:p>
          <w:p w14:paraId="0EC094B2" w14:textId="77777777" w:rsidR="00036450" w:rsidRPr="00D40ACF" w:rsidRDefault="004142CD" w:rsidP="004142CD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14:paraId="0D1519CE" w14:textId="77777777" w:rsidR="00036450" w:rsidRPr="00D40ACF" w:rsidRDefault="005409C5" w:rsidP="00B359E4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241451579"/>
                <w:placeholder>
                  <w:docPart w:val="0227D74F3F944E0C933B91ECBFB2779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14:paraId="7D8B9C98" w14:textId="77777777" w:rsidR="00036450" w:rsidRPr="00D40ACF" w:rsidRDefault="005409C5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093458329"/>
                <w:placeholder>
                  <w:docPart w:val="BA85268F69EC4183BBBE75126E798EF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856245324"/>
                <w:placeholder>
                  <w:docPart w:val="E6B78B64CE9F4E92B22E7715BECF585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70036C3A" w14:textId="77777777" w:rsidR="001424E5" w:rsidRPr="00D40ACF" w:rsidRDefault="005409C5" w:rsidP="001424E5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520518218"/>
                <w:placeholder>
                  <w:docPart w:val="1F543D89ED504C068969D1951CA7C933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1424E5" w:rsidRPr="00D40ACF">
              <w:rPr>
                <w:noProof/>
                <w:lang w:val="pt-BR" w:bidi="pt-BR"/>
              </w:rPr>
              <w:t xml:space="preserve"> </w:t>
            </w:r>
          </w:p>
          <w:p w14:paraId="4E5BD465" w14:textId="77777777"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C021619F20CE46458C40263716C4ADFF"/>
              </w:placeholder>
              <w:temporary/>
              <w:showingPlcHdr/>
              <w15:appearance w15:val="hidden"/>
            </w:sdtPr>
            <w:sdtEndPr/>
            <w:sdtContent>
              <w:p w14:paraId="33F0131D" w14:textId="77777777"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1C1A1302" w14:textId="77777777" w:rsidR="00036450" w:rsidRPr="00D40ACF" w:rsidRDefault="005409C5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315797015"/>
                <w:placeholder>
                  <w:docPart w:val="FA15B33172FA4FFA955815CB0F1CDA6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-1167319978"/>
                <w:placeholder>
                  <w:docPart w:val="1B9A7B79C82E4749B9D3A7471289D68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14:paraId="2F57F48A" w14:textId="77777777" w:rsidR="00036450" w:rsidRPr="00D40ACF" w:rsidRDefault="005409C5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57580464"/>
                <w:placeholder>
                  <w:docPart w:val="97FC089F06F749A0B48D81CD2B1BE17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101104884"/>
                <w:placeholder>
                  <w:docPart w:val="2EEE510B3F9D4620B96BB927A499872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5C4D308B" w14:textId="77777777" w:rsidR="00036450" w:rsidRPr="00D40ACF" w:rsidRDefault="005409C5" w:rsidP="00036450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29511879"/>
                <w:placeholder>
                  <w:docPart w:val="0C54C8DBC49144F19FB4AC4E6967721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184C193E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3A7123B5" w14:textId="77777777" w:rsidR="004D3011" w:rsidRPr="00D40ACF" w:rsidRDefault="005409C5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349680342"/>
                <w:placeholder>
                  <w:docPart w:val="3001CE98C0EB4C4A938404174D43DA2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901015838"/>
                <w:placeholder>
                  <w:docPart w:val="C5FBD81D871F483884B93E04AA7CA31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14:paraId="2173BBD6" w14:textId="77777777" w:rsidR="004D3011" w:rsidRPr="00D40ACF" w:rsidRDefault="005409C5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427539568"/>
                <w:placeholder>
                  <w:docPart w:val="6F2E6D4E80A947DF9CF3EA27FF0F1AC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046213544"/>
                <w:placeholder>
                  <w:docPart w:val="7585EDB22683447595E094004004E02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6FF9B57D" w14:textId="77777777" w:rsidR="004D3011" w:rsidRPr="00D40ACF" w:rsidRDefault="005409C5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448162616"/>
                <w:placeholder>
                  <w:docPart w:val="B122661CCD32419B8C72C80893C986A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59B477D1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7B656D0E" w14:textId="77777777" w:rsidR="004D3011" w:rsidRPr="00D40ACF" w:rsidRDefault="005409C5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76228846"/>
                <w:placeholder>
                  <w:docPart w:val="22C96208ACE84CC085D58CEDF253161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107463904"/>
                <w:placeholder>
                  <w:docPart w:val="13E07EAC30C14A92A94E89EB9179B67C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14:paraId="7D15B402" w14:textId="77777777" w:rsidR="004D3011" w:rsidRPr="00D40ACF" w:rsidRDefault="005409C5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49918139"/>
                <w:placeholder>
                  <w:docPart w:val="7AEA916BDD794235952DD59CABE9C80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1482970291"/>
                <w:placeholder>
                  <w:docPart w:val="FBA7CFB03454401FBFC2E5EFCB8F3C8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44A7AFBB" w14:textId="77777777" w:rsidR="004D3011" w:rsidRPr="00D40ACF" w:rsidRDefault="005409C5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480993500"/>
                <w:placeholder>
                  <w:docPart w:val="9ED899DD9715432E8E04B7A59B6C2AE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os exemplos, mas mantenha resumidos.]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700D6E46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8B34C476831F43DCB03A07B16FA5FC14"/>
              </w:placeholder>
              <w:temporary/>
              <w:showingPlcHdr/>
              <w15:appearance w15:val="hidden"/>
            </w:sdtPr>
            <w:sdtEndPr/>
            <w:sdtContent>
              <w:p w14:paraId="4E4C6F5C" w14:textId="77777777" w:rsidR="00036450" w:rsidRPr="00D40ACF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6559070B" w14:textId="77777777" w:rsidR="00036450" w:rsidRPr="00D40ACF" w:rsidRDefault="00112054" w:rsidP="004D3011">
            <w:pPr>
              <w:rPr>
                <w:noProof/>
                <w:color w:val="FFFFFF" w:themeColor="background1"/>
                <w:lang w:val="pt-BR"/>
              </w:rPr>
            </w:pPr>
            <w:r w:rsidRPr="00D40ACF">
              <w:rPr>
                <w:noProof/>
                <w:color w:val="000000" w:themeColor="text1"/>
                <w:lang w:val="pt-BR" w:bidi="pt-BR"/>
              </w:rPr>
              <w:drawing>
                <wp:inline distT="0" distB="0" distL="0" distR="0" wp14:anchorId="4395B013" wp14:editId="6090A763">
                  <wp:extent cx="3756660" cy="1257300"/>
                  <wp:effectExtent l="0" t="0" r="0" b="0"/>
                  <wp:docPr id="12" name="Gráfico 12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1F1705FD" w14:textId="77777777" w:rsidR="0043117B" w:rsidRPr="00D40ACF" w:rsidRDefault="005409C5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6659" w14:textId="77777777" w:rsidR="005409C5" w:rsidRDefault="005409C5" w:rsidP="000C45FF">
      <w:r>
        <w:separator/>
      </w:r>
    </w:p>
  </w:endnote>
  <w:endnote w:type="continuationSeparator" w:id="0">
    <w:p w14:paraId="31CB216E" w14:textId="77777777" w:rsidR="005409C5" w:rsidRDefault="005409C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760E" w14:textId="77777777" w:rsidR="005409C5" w:rsidRDefault="005409C5" w:rsidP="000C45FF">
      <w:r>
        <w:separator/>
      </w:r>
    </w:p>
  </w:footnote>
  <w:footnote w:type="continuationSeparator" w:id="0">
    <w:p w14:paraId="58A6C595" w14:textId="77777777" w:rsidR="005409C5" w:rsidRDefault="005409C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20ED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77F18E0E" wp14:editId="08E3941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8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04F78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262AC"/>
    <w:rsid w:val="005409C5"/>
    <w:rsid w:val="005A2450"/>
    <w:rsid w:val="005E39D5"/>
    <w:rsid w:val="00600670"/>
    <w:rsid w:val="0062123A"/>
    <w:rsid w:val="00646E75"/>
    <w:rsid w:val="006771D0"/>
    <w:rsid w:val="006E24E2"/>
    <w:rsid w:val="00715FCB"/>
    <w:rsid w:val="00743101"/>
    <w:rsid w:val="007775E1"/>
    <w:rsid w:val="007867A0"/>
    <w:rsid w:val="007927F5"/>
    <w:rsid w:val="007D4DDB"/>
    <w:rsid w:val="00802CA0"/>
    <w:rsid w:val="009260CD"/>
    <w:rsid w:val="00941BED"/>
    <w:rsid w:val="00952C25"/>
    <w:rsid w:val="00A2118D"/>
    <w:rsid w:val="00A238A5"/>
    <w:rsid w:val="00A2629B"/>
    <w:rsid w:val="00AD76E2"/>
    <w:rsid w:val="00B06E40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5815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ende\AppData\Roaming\Microsoft\Templates\Curr&#237;culo%20cinza%20e%20azu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Habilidade 1</c:v>
                </c:pt>
                <c:pt idx="1">
                  <c:v>Habilidade 2</c:v>
                </c:pt>
                <c:pt idx="2">
                  <c:v>Habilidade 3</c:v>
                </c:pt>
                <c:pt idx="3">
                  <c:v>Habilidade 4</c:v>
                </c:pt>
                <c:pt idx="4">
                  <c:v>Habilidade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64069205C0421EBF931F70D5E8E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008EF1-404E-448D-86C0-CCF367F4E18A}"/>
      </w:docPartPr>
      <w:docPartBody>
        <w:p w:rsidR="00000000" w:rsidRDefault="0047131C">
          <w:pPr>
            <w:pStyle w:val="EC64069205C0421EBF931F70D5E8E4E1"/>
          </w:pPr>
          <w:r w:rsidRPr="00D40ACF">
            <w:rPr>
              <w:noProof/>
              <w:lang w:bidi="pt-BR"/>
            </w:rPr>
            <w:t>Nome</w:t>
          </w:r>
          <w:r w:rsidRPr="00D40ACF">
            <w:rPr>
              <w:noProof/>
              <w:lang w:bidi="pt-BR"/>
            </w:rPr>
            <w:br/>
            <w:t>Aqui</w:t>
          </w:r>
        </w:p>
      </w:docPartBody>
    </w:docPart>
    <w:docPart>
      <w:docPartPr>
        <w:name w:val="2641B0DAC8FE461DA364D2A010B09D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C0660C-FB8A-4F85-A311-F1B9D77C4373}"/>
      </w:docPartPr>
      <w:docPartBody>
        <w:p w:rsidR="00000000" w:rsidRDefault="0047131C">
          <w:pPr>
            <w:pStyle w:val="2641B0DAC8FE461DA364D2A010B09DFB"/>
          </w:pPr>
          <w:r w:rsidRPr="00D40ACF">
            <w:rPr>
              <w:noProof/>
              <w:spacing w:val="32"/>
              <w:lang w:bidi="pt-BR"/>
            </w:rPr>
            <w:t>CARGO AQU</w:t>
          </w:r>
          <w:r w:rsidRPr="00D40ACF">
            <w:rPr>
              <w:noProof/>
              <w:spacing w:val="37"/>
              <w:lang w:bidi="pt-BR"/>
            </w:rPr>
            <w:t>I</w:t>
          </w:r>
        </w:p>
      </w:docPartBody>
    </w:docPart>
    <w:docPart>
      <w:docPartPr>
        <w:name w:val="369B467D5B6A477AAB98D93CB60EE1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0DDC9-A542-47A0-A516-34B9A48B939A}"/>
      </w:docPartPr>
      <w:docPartBody>
        <w:p w:rsidR="00000000" w:rsidRDefault="0047131C">
          <w:pPr>
            <w:pStyle w:val="369B467D5B6A477AAB98D93CB60EE10D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4E56E224950E4A4AB46EBB5A374BF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2FE3D5-1DDC-445A-8060-980EBF941D9B}"/>
      </w:docPartPr>
      <w:docPartBody>
        <w:p w:rsidR="007238F8" w:rsidRPr="00D40ACF" w:rsidRDefault="0047131C" w:rsidP="009260CD">
          <w:pPr>
            <w:rPr>
              <w:noProof/>
            </w:rPr>
          </w:pPr>
          <w:r w:rsidRPr="00D40ACF">
            <w:rPr>
              <w:noProof/>
              <w:lang w:bidi="pt-BR"/>
            </w:rPr>
            <w:t>Deseja colocar uma imagem no círculo? É fácil! Selecione a imagem e clique com o botão direito do mouse. Selecione "Preenchimento" no menu de atalho. Escolha a imagem... na lista. Navegue no computador para encontrar a imagem apropriada. Clique em O</w:t>
          </w:r>
          <w:r w:rsidRPr="00D40ACF">
            <w:rPr>
              <w:noProof/>
              <w:lang w:bidi="pt-BR"/>
            </w:rPr>
            <w:t>K para inserir a imagem escolhida.</w:t>
          </w:r>
        </w:p>
        <w:p w:rsidR="007238F8" w:rsidRPr="00D40ACF" w:rsidRDefault="0047131C" w:rsidP="009260CD">
          <w:pPr>
            <w:rPr>
              <w:noProof/>
            </w:rPr>
          </w:pPr>
        </w:p>
        <w:p w:rsidR="00000000" w:rsidRDefault="0047131C">
          <w:pPr>
            <w:pStyle w:val="4E56E224950E4A4AB46EBB5A374BF365"/>
          </w:pPr>
          <w:r w:rsidRPr="00D40ACF">
            <w:rPr>
              <w:noProof/>
              <w:lang w:bidi="pt-BR"/>
            </w:rPr>
            <w:t>Depois que sua imagem for inserida, selecione-a novamente. Acesse o menu Formatar Ferramentas de Imagem. Clique na seta para baixo abaixo de "Recortar" e escolha "Preenchimento" na lista. Essa ação automaticamente ajusta</w:t>
          </w:r>
          <w:r w:rsidRPr="00D40ACF">
            <w:rPr>
              <w:noProof/>
              <w:lang w:bidi="pt-BR"/>
            </w:rPr>
            <w:t>rá a imagem para cortá-la. Você pode clicar e arrastar sua imagem para posicioná-la corretamente.</w:t>
          </w:r>
        </w:p>
      </w:docPartBody>
    </w:docPart>
    <w:docPart>
      <w:docPartPr>
        <w:name w:val="4269B59E178E441D9856DDC53AC85A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28E75F-1689-4878-8A63-4760E6DC00C9}"/>
      </w:docPartPr>
      <w:docPartBody>
        <w:p w:rsidR="00000000" w:rsidRDefault="0047131C">
          <w:pPr>
            <w:pStyle w:val="4269B59E178E441D9856DDC53AC85A3B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3E00CED48C52469BAFDA72CBE9FBCB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138C57-229A-4EFF-9F90-33900625FCE8}"/>
      </w:docPartPr>
      <w:docPartBody>
        <w:p w:rsidR="00000000" w:rsidRDefault="0047131C">
          <w:pPr>
            <w:pStyle w:val="3E00CED48C52469BAFDA72CBE9FBCBA3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6FFB2FDA916C4948A93E6BF1BDD2ED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168F8-2CD7-4C38-A068-283F2994D57F}"/>
      </w:docPartPr>
      <w:docPartBody>
        <w:p w:rsidR="00000000" w:rsidRDefault="0047131C">
          <w:pPr>
            <w:pStyle w:val="6FFB2FDA916C4948A93E6BF1BDD2ED9C"/>
          </w:pPr>
          <w:r w:rsidRPr="00D40ACF">
            <w:rPr>
              <w:noProof/>
              <w:lang w:bidi="pt-BR"/>
            </w:rPr>
            <w:t>678-555-0103</w:t>
          </w:r>
        </w:p>
      </w:docPartBody>
    </w:docPart>
    <w:docPart>
      <w:docPartPr>
        <w:name w:val="646F24EA912F4BF4BC306DFF3C111A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79EE98-5604-45BE-8D70-BD1AFCFED085}"/>
      </w:docPartPr>
      <w:docPartBody>
        <w:p w:rsidR="00000000" w:rsidRDefault="0047131C">
          <w:pPr>
            <w:pStyle w:val="646F24EA912F4BF4BC306DFF3C111AA9"/>
          </w:pPr>
          <w:r w:rsidRPr="00D40ACF">
            <w:rPr>
              <w:noProof/>
              <w:lang w:bidi="pt-BR"/>
            </w:rPr>
            <w:t>SITE:</w:t>
          </w:r>
        </w:p>
      </w:docPartBody>
    </w:docPart>
    <w:docPart>
      <w:docPartPr>
        <w:name w:val="976587A3605B49B881733117080DBB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9BD32B-38A2-4416-A929-C9DC037689BD}"/>
      </w:docPartPr>
      <w:docPartBody>
        <w:p w:rsidR="00000000" w:rsidRDefault="0047131C">
          <w:pPr>
            <w:pStyle w:val="976587A3605B49B881733117080DBB78"/>
          </w:pPr>
          <w:r w:rsidRPr="00D40ACF">
            <w:rPr>
              <w:noProof/>
              <w:lang w:bidi="pt-BR"/>
            </w:rPr>
            <w:t>Site aqui</w:t>
          </w:r>
        </w:p>
      </w:docPartBody>
    </w:docPart>
    <w:docPart>
      <w:docPartPr>
        <w:name w:val="9DF1A01196E149A99BFF1B971BC4E3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AF16B0-05D4-4D47-A308-7449580504F3}"/>
      </w:docPartPr>
      <w:docPartBody>
        <w:p w:rsidR="00000000" w:rsidRDefault="0047131C">
          <w:pPr>
            <w:pStyle w:val="9DF1A01196E149A99BFF1B971BC4E31F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C67C3DBB72954C36BF9B2EEEB41831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12E9BE-DD15-4AEE-9233-FF3C2499DD02}"/>
      </w:docPartPr>
      <w:docPartBody>
        <w:p w:rsidR="00000000" w:rsidRDefault="0047131C">
          <w:pPr>
            <w:pStyle w:val="C67C3DBB72954C36BF9B2EEEB41831C3"/>
          </w:pPr>
          <w:r w:rsidRPr="00D40ACF">
            <w:rPr>
              <w:rStyle w:val="Hyperlink"/>
              <w:noProof/>
              <w:lang w:bidi="pt-BR"/>
            </w:rPr>
            <w:t>nome@example.com</w:t>
          </w:r>
          <w:hyperlink r:id="rId4" w:history="1">
            <w:r>
              <w:rPr>
                <w:rStyle w:val="Hyperlink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7543CA22C3934D649A80793D1B60F5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B53E56-37F0-40A0-9792-71556F8D0301}"/>
      </w:docPartPr>
      <w:docPartBody>
        <w:p w:rsidR="00000000" w:rsidRDefault="0047131C">
          <w:pPr>
            <w:pStyle w:val="7543CA22C3934D649A80793D1B60F5ED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537E2AD8DAAF42158C9494D9BEF411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1AD18F-8B06-4A49-A8BB-C35142FDC6F6}"/>
      </w:docPartPr>
      <w:docPartBody>
        <w:p w:rsidR="00000000" w:rsidRDefault="0047131C">
          <w:pPr>
            <w:pStyle w:val="537E2AD8DAAF42158C9494D9BEF411FF"/>
          </w:pPr>
          <w:r w:rsidRPr="00D40ACF">
            <w:rPr>
              <w:noProof/>
              <w:lang w:bidi="pt-BR"/>
            </w:rPr>
            <w:t>Passatempo 1</w:t>
          </w:r>
        </w:p>
      </w:docPartBody>
    </w:docPart>
    <w:docPart>
      <w:docPartPr>
        <w:name w:val="DFCABF9AC2C14124AF51200C75EBD7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EB6C9-BD02-445D-B348-13056DE338B7}"/>
      </w:docPartPr>
      <w:docPartBody>
        <w:p w:rsidR="00000000" w:rsidRDefault="0047131C">
          <w:pPr>
            <w:pStyle w:val="DFCABF9AC2C14124AF51200C75EBD7C1"/>
          </w:pPr>
          <w:r w:rsidRPr="00D40ACF">
            <w:rPr>
              <w:noProof/>
              <w:lang w:bidi="pt-BR"/>
            </w:rPr>
            <w:t>Passatempo 2</w:t>
          </w:r>
        </w:p>
      </w:docPartBody>
    </w:docPart>
    <w:docPart>
      <w:docPartPr>
        <w:name w:val="DA18F74F4E3F4641A55B53AA35EB2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B9554-1F93-4B0A-824A-D360AF6DB3C9}"/>
      </w:docPartPr>
      <w:docPartBody>
        <w:p w:rsidR="00000000" w:rsidRDefault="0047131C">
          <w:pPr>
            <w:pStyle w:val="DA18F74F4E3F4641A55B53AA35EB263E"/>
          </w:pPr>
          <w:r w:rsidRPr="00D40ACF">
            <w:rPr>
              <w:noProof/>
              <w:lang w:bidi="pt-BR"/>
            </w:rPr>
            <w:t>Passatempo 3</w:t>
          </w:r>
        </w:p>
      </w:docPartBody>
    </w:docPart>
    <w:docPart>
      <w:docPartPr>
        <w:name w:val="973B071B286D4747AC834F19B0C094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213E34-1F42-495B-B19B-9AFC4B9CE19D}"/>
      </w:docPartPr>
      <w:docPartBody>
        <w:p w:rsidR="00000000" w:rsidRDefault="0047131C">
          <w:pPr>
            <w:pStyle w:val="973B071B286D4747AC834F19B0C09417"/>
          </w:pPr>
          <w:r w:rsidRPr="00D40ACF">
            <w:rPr>
              <w:noProof/>
              <w:lang w:bidi="pt-BR"/>
            </w:rPr>
            <w:t>Passatempo 4</w:t>
          </w:r>
        </w:p>
      </w:docPartBody>
    </w:docPart>
    <w:docPart>
      <w:docPartPr>
        <w:name w:val="77470D8149ED44CDBF1E43A5929D3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38267D-566F-41BD-9792-CAF166431A06}"/>
      </w:docPartPr>
      <w:docPartBody>
        <w:p w:rsidR="00000000" w:rsidRDefault="0047131C">
          <w:pPr>
            <w:pStyle w:val="77470D8149ED44CDBF1E43A5929D3E92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46AEAC6D9D1245F497FC6D8C40B4A9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AE9DE7-F47D-4A77-9A91-77C09AC5F1AB}"/>
      </w:docPartPr>
      <w:docPartBody>
        <w:p w:rsidR="00000000" w:rsidRDefault="0047131C">
          <w:pPr>
            <w:pStyle w:val="46AEAC6D9D1245F497FC6D8C40B4A9E0"/>
          </w:pPr>
          <w:r w:rsidRPr="00D40ACF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D7E4AD3256A241F6925F24926B48B6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5DF80-6A31-444B-B0A0-5B25FACD684C}"/>
      </w:docPartPr>
      <w:docPartBody>
        <w:p w:rsidR="00000000" w:rsidRDefault="0047131C">
          <w:pPr>
            <w:pStyle w:val="D7E4AD3256A241F6925F24926B48B68F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8BE5378FBE77492E9CA48AAE592A96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50582-472B-4C77-AD6E-FB0EBAA579F0}"/>
      </w:docPartPr>
      <w:docPartBody>
        <w:p w:rsidR="00000000" w:rsidRDefault="0047131C">
          <w:pPr>
            <w:pStyle w:val="8BE5378FBE77492E9CA48AAE592A9637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6633C9AD04E648C89EFAF2E6441DE5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384672-A161-420C-A3DB-51C696D3BB2D}"/>
      </w:docPartPr>
      <w:docPartBody>
        <w:p w:rsidR="00000000" w:rsidRDefault="0047131C">
          <w:pPr>
            <w:pStyle w:val="6633C9AD04E648C89EFAF2E6441DE5D6"/>
          </w:pPr>
          <w:r w:rsidRPr="00D40ACF">
            <w:rPr>
              <w:noProof/>
              <w:lang w:bidi="pt-BR"/>
            </w:rPr>
            <w:t>[Não há problema em se gabar de suas notas, prêmios e honras. Sinta-se livre para resumir o seu curso também.]</w:t>
          </w:r>
        </w:p>
      </w:docPartBody>
    </w:docPart>
    <w:docPart>
      <w:docPartPr>
        <w:name w:val="0227D74F3F944E0C933B91ECBFB277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57EC5D-8423-4279-AF12-0F99F061E8DB}"/>
      </w:docPartPr>
      <w:docPartBody>
        <w:p w:rsidR="00000000" w:rsidRDefault="0047131C">
          <w:pPr>
            <w:pStyle w:val="0227D74F3F944E0C933B91ECBFB27799"/>
          </w:pPr>
          <w:r w:rsidRPr="00D40ACF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BA85268F69EC4183BBBE75126E798E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CA6C94-C63B-40D5-8046-F01B8CA1F480}"/>
      </w:docPartPr>
      <w:docPartBody>
        <w:p w:rsidR="00000000" w:rsidRDefault="0047131C">
          <w:pPr>
            <w:pStyle w:val="BA85268F69EC4183BBBE75126E798EF8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E6B78B64CE9F4E92B22E7715BECF58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F7BEF2-1E32-4E1F-90FB-6465A990AC99}"/>
      </w:docPartPr>
      <w:docPartBody>
        <w:p w:rsidR="00000000" w:rsidRDefault="0047131C">
          <w:pPr>
            <w:pStyle w:val="E6B78B64CE9F4E92B22E7715BECF585C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1F543D89ED504C068969D1951CA7C9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550390-3618-4808-9A89-96C2EE9A690E}"/>
      </w:docPartPr>
      <w:docPartBody>
        <w:p w:rsidR="00000000" w:rsidRDefault="0047131C">
          <w:pPr>
            <w:pStyle w:val="1F543D89ED504C068969D1951CA7C933"/>
          </w:pPr>
          <w:r w:rsidRPr="00D40ACF">
            <w:rPr>
              <w:noProof/>
              <w:lang w:bidi="pt-BR"/>
            </w:rPr>
            <w:t xml:space="preserve">[Não há problema em se gabar de suas notas, </w:t>
          </w:r>
          <w:r w:rsidRPr="00D40ACF">
            <w:rPr>
              <w:noProof/>
              <w:lang w:bidi="pt-BR"/>
            </w:rPr>
            <w:t>prêmios e honras. Sinta-se livre para resumir o seu curso também.]</w:t>
          </w:r>
        </w:p>
      </w:docPartBody>
    </w:docPart>
    <w:docPart>
      <w:docPartPr>
        <w:name w:val="C021619F20CE46458C40263716C4AD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69E15C-9354-444B-8AE9-CAF2B3CF214D}"/>
      </w:docPartPr>
      <w:docPartBody>
        <w:p w:rsidR="00000000" w:rsidRDefault="0047131C">
          <w:pPr>
            <w:pStyle w:val="C021619F20CE46458C40263716C4ADFF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FA15B33172FA4FFA955815CB0F1CDA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D30CD5-57CC-4FD8-BE7D-C9CF440F8F3D}"/>
      </w:docPartPr>
      <w:docPartBody>
        <w:p w:rsidR="00000000" w:rsidRDefault="0047131C">
          <w:pPr>
            <w:pStyle w:val="FA15B33172FA4FFA955815CB0F1CDA6E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1B9A7B79C82E4749B9D3A7471289D6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60CEE2-6A5B-4D8A-82F0-8D73644C99D1}"/>
      </w:docPartPr>
      <w:docPartBody>
        <w:p w:rsidR="00000000" w:rsidRDefault="0047131C">
          <w:pPr>
            <w:pStyle w:val="1B9A7B79C82E4749B9D3A7471289D68E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97FC089F06F749A0B48D81CD2B1BE1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47921-5360-49C4-8990-563504DB1BE5}"/>
      </w:docPartPr>
      <w:docPartBody>
        <w:p w:rsidR="00000000" w:rsidRDefault="0047131C">
          <w:pPr>
            <w:pStyle w:val="97FC089F06F749A0B48D81CD2B1BE171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2EEE510B3F9D4620B96BB927A4998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4B2467-50C0-410D-A8C7-AD98FBE5E180}"/>
      </w:docPartPr>
      <w:docPartBody>
        <w:p w:rsidR="00000000" w:rsidRDefault="0047131C">
          <w:pPr>
            <w:pStyle w:val="2EEE510B3F9D4620B96BB927A499872D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0C54C8DBC49144F19FB4AC4E69677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993F67-3090-488E-B395-CE7210BE70C8}"/>
      </w:docPartPr>
      <w:docPartBody>
        <w:p w:rsidR="00000000" w:rsidRDefault="0047131C">
          <w:pPr>
            <w:pStyle w:val="0C54C8DBC49144F19FB4AC4E69677214"/>
          </w:pPr>
          <w:r w:rsidRPr="00D40ACF">
            <w:rPr>
              <w:noProof/>
              <w:lang w:bidi="pt-BR"/>
            </w:rPr>
            <w:t>[Descreva suas responsabilidades e realizações em termos de impacto e resultados. Use exemplos, mas mantenha-os breves.</w:t>
          </w:r>
        </w:p>
      </w:docPartBody>
    </w:docPart>
    <w:docPart>
      <w:docPartPr>
        <w:name w:val="3001CE98C0EB4C4A938404174D43DA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5DF5D-3DE8-4C20-9A31-1D5CAD2A68DF}"/>
      </w:docPartPr>
      <w:docPartBody>
        <w:p w:rsidR="00000000" w:rsidRDefault="0047131C">
          <w:pPr>
            <w:pStyle w:val="3001CE98C0EB4C4A938404174D43DA29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C5FBD81D871F483884B93E04AA7CA3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572564-203B-4F6F-8D9A-81A514D82FD5}"/>
      </w:docPartPr>
      <w:docPartBody>
        <w:p w:rsidR="00000000" w:rsidRDefault="0047131C">
          <w:pPr>
            <w:pStyle w:val="C5FBD81D871F483884B93E04AA7CA31F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6F2E6D4E80A947DF9CF3EA27FF0F1A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0D7645-D352-4E10-8FDF-7C168B21ED47}"/>
      </w:docPartPr>
      <w:docPartBody>
        <w:p w:rsidR="00000000" w:rsidRDefault="0047131C">
          <w:pPr>
            <w:pStyle w:val="6F2E6D4E80A947DF9CF3EA27FF0F1ACF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7585EDB22683447595E094004004E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175330-D2B7-4C1F-AD7D-52603F455894}"/>
      </w:docPartPr>
      <w:docPartBody>
        <w:p w:rsidR="00000000" w:rsidRDefault="0047131C">
          <w:pPr>
            <w:pStyle w:val="7585EDB22683447595E094004004E02C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B122661CCD32419B8C72C80893C986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6F1E53-E396-4BB6-A09B-6AA00C1200C6}"/>
      </w:docPartPr>
      <w:docPartBody>
        <w:p w:rsidR="00000000" w:rsidRDefault="0047131C">
          <w:pPr>
            <w:pStyle w:val="B122661CCD32419B8C72C80893C986A5"/>
          </w:pPr>
          <w:r w:rsidRPr="00D40ACF">
            <w:rPr>
              <w:noProof/>
              <w:lang w:bidi="pt-BR"/>
            </w:rPr>
            <w:t xml:space="preserve">[Descreva suas responsabilidades e realizações em termos de impacto e resultados. Use </w:t>
          </w:r>
          <w:r w:rsidRPr="00D40ACF">
            <w:rPr>
              <w:noProof/>
              <w:lang w:bidi="pt-BR"/>
            </w:rPr>
            <w:t>exemplos, mas mantenha-os breves.</w:t>
          </w:r>
        </w:p>
      </w:docPartBody>
    </w:docPart>
    <w:docPart>
      <w:docPartPr>
        <w:name w:val="22C96208ACE84CC085D58CEDF25316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B60C76-F503-480D-AD45-9BED2D8822AA}"/>
      </w:docPartPr>
      <w:docPartBody>
        <w:p w:rsidR="00000000" w:rsidRDefault="0047131C">
          <w:pPr>
            <w:pStyle w:val="22C96208ACE84CC085D58CEDF2531617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13E07EAC30C14A92A94E89EB9179B6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6DD762-E8F2-44D2-949A-557A0BAF26C6}"/>
      </w:docPartPr>
      <w:docPartBody>
        <w:p w:rsidR="00000000" w:rsidRDefault="0047131C">
          <w:pPr>
            <w:pStyle w:val="13E07EAC30C14A92A94E89EB9179B67C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7AEA916BDD794235952DD59CABE9C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6A607-4DDA-43B0-8D83-1AC64F8E5743}"/>
      </w:docPartPr>
      <w:docPartBody>
        <w:p w:rsidR="00000000" w:rsidRDefault="0047131C">
          <w:pPr>
            <w:pStyle w:val="7AEA916BDD794235952DD59CABE9C80B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FBA7CFB03454401FBFC2E5EFCB8F3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23C91-0DF7-4D0F-9A8A-2C0571A51D35}"/>
      </w:docPartPr>
      <w:docPartBody>
        <w:p w:rsidR="00000000" w:rsidRDefault="0047131C">
          <w:pPr>
            <w:pStyle w:val="FBA7CFB03454401FBFC2E5EFCB8F3C8D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9ED899DD9715432E8E04B7A59B6C2A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B7554F-4BD5-4F7B-9D22-C4CFA2B3E75C}"/>
      </w:docPartPr>
      <w:docPartBody>
        <w:p w:rsidR="00000000" w:rsidRDefault="0047131C">
          <w:pPr>
            <w:pStyle w:val="9ED899DD9715432E8E04B7A59B6C2AEA"/>
          </w:pPr>
          <w:r w:rsidRPr="00D40ACF">
            <w:rPr>
              <w:noProof/>
              <w:lang w:bidi="pt-BR"/>
            </w:rPr>
            <w:t>[Descreva suas responsabilidades e realizações em termos de impacto e resultados. Use os exemplos, mas mantenha resumidos.]</w:t>
          </w:r>
        </w:p>
      </w:docPartBody>
    </w:docPart>
    <w:docPart>
      <w:docPartPr>
        <w:name w:val="8B34C476831F43DCB03A07B16FA5FC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B7EFF5-CB40-48D3-8FBD-9D0847CE2CBB}"/>
      </w:docPartPr>
      <w:docPartBody>
        <w:p w:rsidR="00000000" w:rsidRDefault="0047131C">
          <w:pPr>
            <w:pStyle w:val="8B34C476831F43DCB03A07B16FA5FC14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1C"/>
    <w:rsid w:val="0047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64069205C0421EBF931F70D5E8E4E1">
    <w:name w:val="EC64069205C0421EBF931F70D5E8E4E1"/>
  </w:style>
  <w:style w:type="paragraph" w:customStyle="1" w:styleId="2641B0DAC8FE461DA364D2A010B09DFB">
    <w:name w:val="2641B0DAC8FE461DA364D2A010B09DFB"/>
  </w:style>
  <w:style w:type="paragraph" w:customStyle="1" w:styleId="369B467D5B6A477AAB98D93CB60EE10D">
    <w:name w:val="369B467D5B6A477AAB98D93CB60EE10D"/>
  </w:style>
  <w:style w:type="paragraph" w:customStyle="1" w:styleId="4E56E224950E4A4AB46EBB5A374BF365">
    <w:name w:val="4E56E224950E4A4AB46EBB5A374BF365"/>
  </w:style>
  <w:style w:type="paragraph" w:customStyle="1" w:styleId="4269B59E178E441D9856DDC53AC85A3B">
    <w:name w:val="4269B59E178E441D9856DDC53AC85A3B"/>
  </w:style>
  <w:style w:type="paragraph" w:customStyle="1" w:styleId="3E00CED48C52469BAFDA72CBE9FBCBA3">
    <w:name w:val="3E00CED48C52469BAFDA72CBE9FBCBA3"/>
  </w:style>
  <w:style w:type="paragraph" w:customStyle="1" w:styleId="6FFB2FDA916C4948A93E6BF1BDD2ED9C">
    <w:name w:val="6FFB2FDA916C4948A93E6BF1BDD2ED9C"/>
  </w:style>
  <w:style w:type="paragraph" w:customStyle="1" w:styleId="646F24EA912F4BF4BC306DFF3C111AA9">
    <w:name w:val="646F24EA912F4BF4BC306DFF3C111AA9"/>
  </w:style>
  <w:style w:type="paragraph" w:customStyle="1" w:styleId="976587A3605B49B881733117080DBB78">
    <w:name w:val="976587A3605B49B881733117080DBB78"/>
  </w:style>
  <w:style w:type="paragraph" w:customStyle="1" w:styleId="9DF1A01196E149A99BFF1B971BC4E31F">
    <w:name w:val="9DF1A01196E149A99BFF1B971BC4E31F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67C3DBB72954C36BF9B2EEEB41831C3">
    <w:name w:val="C67C3DBB72954C36BF9B2EEEB41831C3"/>
  </w:style>
  <w:style w:type="paragraph" w:customStyle="1" w:styleId="7543CA22C3934D649A80793D1B60F5ED">
    <w:name w:val="7543CA22C3934D649A80793D1B60F5ED"/>
  </w:style>
  <w:style w:type="paragraph" w:customStyle="1" w:styleId="537E2AD8DAAF42158C9494D9BEF411FF">
    <w:name w:val="537E2AD8DAAF42158C9494D9BEF411FF"/>
  </w:style>
  <w:style w:type="paragraph" w:customStyle="1" w:styleId="DFCABF9AC2C14124AF51200C75EBD7C1">
    <w:name w:val="DFCABF9AC2C14124AF51200C75EBD7C1"/>
  </w:style>
  <w:style w:type="paragraph" w:customStyle="1" w:styleId="DA18F74F4E3F4641A55B53AA35EB263E">
    <w:name w:val="DA18F74F4E3F4641A55B53AA35EB263E"/>
  </w:style>
  <w:style w:type="paragraph" w:customStyle="1" w:styleId="973B071B286D4747AC834F19B0C09417">
    <w:name w:val="973B071B286D4747AC834F19B0C09417"/>
  </w:style>
  <w:style w:type="paragraph" w:customStyle="1" w:styleId="77470D8149ED44CDBF1E43A5929D3E92">
    <w:name w:val="77470D8149ED44CDBF1E43A5929D3E92"/>
  </w:style>
  <w:style w:type="paragraph" w:customStyle="1" w:styleId="46AEAC6D9D1245F497FC6D8C40B4A9E0">
    <w:name w:val="46AEAC6D9D1245F497FC6D8C40B4A9E0"/>
  </w:style>
  <w:style w:type="paragraph" w:customStyle="1" w:styleId="D7E4AD3256A241F6925F24926B48B68F">
    <w:name w:val="D7E4AD3256A241F6925F24926B48B68F"/>
  </w:style>
  <w:style w:type="paragraph" w:customStyle="1" w:styleId="8BE5378FBE77492E9CA48AAE592A9637">
    <w:name w:val="8BE5378FBE77492E9CA48AAE592A9637"/>
  </w:style>
  <w:style w:type="paragraph" w:customStyle="1" w:styleId="6633C9AD04E648C89EFAF2E6441DE5D6">
    <w:name w:val="6633C9AD04E648C89EFAF2E6441DE5D6"/>
  </w:style>
  <w:style w:type="paragraph" w:customStyle="1" w:styleId="0227D74F3F944E0C933B91ECBFB27799">
    <w:name w:val="0227D74F3F944E0C933B91ECBFB27799"/>
  </w:style>
  <w:style w:type="paragraph" w:customStyle="1" w:styleId="BA85268F69EC4183BBBE75126E798EF8">
    <w:name w:val="BA85268F69EC4183BBBE75126E798EF8"/>
  </w:style>
  <w:style w:type="paragraph" w:customStyle="1" w:styleId="E6B78B64CE9F4E92B22E7715BECF585C">
    <w:name w:val="E6B78B64CE9F4E92B22E7715BECF585C"/>
  </w:style>
  <w:style w:type="paragraph" w:customStyle="1" w:styleId="1F543D89ED504C068969D1951CA7C933">
    <w:name w:val="1F543D89ED504C068969D1951CA7C933"/>
  </w:style>
  <w:style w:type="paragraph" w:customStyle="1" w:styleId="C021619F20CE46458C40263716C4ADFF">
    <w:name w:val="C021619F20CE46458C40263716C4ADFF"/>
  </w:style>
  <w:style w:type="paragraph" w:customStyle="1" w:styleId="FA15B33172FA4FFA955815CB0F1CDA6E">
    <w:name w:val="FA15B33172FA4FFA955815CB0F1CDA6E"/>
  </w:style>
  <w:style w:type="paragraph" w:customStyle="1" w:styleId="1B9A7B79C82E4749B9D3A7471289D68E">
    <w:name w:val="1B9A7B79C82E4749B9D3A7471289D68E"/>
  </w:style>
  <w:style w:type="paragraph" w:customStyle="1" w:styleId="97FC089F06F749A0B48D81CD2B1BE171">
    <w:name w:val="97FC089F06F749A0B48D81CD2B1BE171"/>
  </w:style>
  <w:style w:type="paragraph" w:customStyle="1" w:styleId="2EEE510B3F9D4620B96BB927A499872D">
    <w:name w:val="2EEE510B3F9D4620B96BB927A499872D"/>
  </w:style>
  <w:style w:type="paragraph" w:customStyle="1" w:styleId="0C54C8DBC49144F19FB4AC4E69677214">
    <w:name w:val="0C54C8DBC49144F19FB4AC4E69677214"/>
  </w:style>
  <w:style w:type="paragraph" w:customStyle="1" w:styleId="3001CE98C0EB4C4A938404174D43DA29">
    <w:name w:val="3001CE98C0EB4C4A938404174D43DA29"/>
  </w:style>
  <w:style w:type="paragraph" w:customStyle="1" w:styleId="C5FBD81D871F483884B93E04AA7CA31F">
    <w:name w:val="C5FBD81D871F483884B93E04AA7CA31F"/>
  </w:style>
  <w:style w:type="paragraph" w:customStyle="1" w:styleId="6F2E6D4E80A947DF9CF3EA27FF0F1ACF">
    <w:name w:val="6F2E6D4E80A947DF9CF3EA27FF0F1ACF"/>
  </w:style>
  <w:style w:type="paragraph" w:customStyle="1" w:styleId="7585EDB22683447595E094004004E02C">
    <w:name w:val="7585EDB22683447595E094004004E02C"/>
  </w:style>
  <w:style w:type="paragraph" w:customStyle="1" w:styleId="B122661CCD32419B8C72C80893C986A5">
    <w:name w:val="B122661CCD32419B8C72C80893C986A5"/>
  </w:style>
  <w:style w:type="paragraph" w:customStyle="1" w:styleId="22C96208ACE84CC085D58CEDF2531617">
    <w:name w:val="22C96208ACE84CC085D58CEDF2531617"/>
  </w:style>
  <w:style w:type="paragraph" w:customStyle="1" w:styleId="13E07EAC30C14A92A94E89EB9179B67C">
    <w:name w:val="13E07EAC30C14A92A94E89EB9179B67C"/>
  </w:style>
  <w:style w:type="paragraph" w:customStyle="1" w:styleId="7AEA916BDD794235952DD59CABE9C80B">
    <w:name w:val="7AEA916BDD794235952DD59CABE9C80B"/>
  </w:style>
  <w:style w:type="paragraph" w:customStyle="1" w:styleId="FBA7CFB03454401FBFC2E5EFCB8F3C8D">
    <w:name w:val="FBA7CFB03454401FBFC2E5EFCB8F3C8D"/>
  </w:style>
  <w:style w:type="paragraph" w:customStyle="1" w:styleId="9ED899DD9715432E8E04B7A59B6C2AEA">
    <w:name w:val="9ED899DD9715432E8E04B7A59B6C2AEA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8B34C476831F43DCB03A07B16FA5FC14">
    <w:name w:val="8B34C476831F43DCB03A07B16FA5F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azul.dotx</Template>
  <TotalTime>0</TotalTime>
  <Pages>1</Pages>
  <Words>275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2021-10-30T12:04:00Z</dcterms:created>
  <dcterms:modified xsi:type="dcterms:W3CDTF">2021-10-30T12:05:00Z</dcterms:modified>
</cp:coreProperties>
</file>